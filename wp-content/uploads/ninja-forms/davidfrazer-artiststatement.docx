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emf" ContentType="image/x-emf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1C9F56" w14:textId="77777777" w:rsidR="008D4262" w:rsidRDefault="008D4262" w:rsidP="008D4262">
      <w:pPr>
        <w:widowControl w:val="0"/>
        <w:autoSpaceDE w:val="0"/>
        <w:autoSpaceDN w:val="0"/>
        <w:adjustRightInd w:val="0"/>
        <w:rPr>
          <w:rFonts w:ascii="Helvetica" w:hAnsi="Helvetica" w:cs="Helvetica"/>
          <w:b/>
        </w:rPr>
      </w:pPr>
    </w:p>
    <w:p w14:paraId="1B19706C" w14:textId="77777777" w:rsidR="008D4262" w:rsidRDefault="008D4262" w:rsidP="008D4262">
      <w:pPr>
        <w:widowControl w:val="0"/>
        <w:autoSpaceDE w:val="0"/>
        <w:autoSpaceDN w:val="0"/>
        <w:adjustRightInd w:val="0"/>
        <w:ind w:left="567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>DAVID FRAZER</w:t>
      </w:r>
    </w:p>
    <w:p w14:paraId="39FAB255" w14:textId="1052D5FC" w:rsidR="008D4262" w:rsidRDefault="00A3354A" w:rsidP="008D4262">
      <w:pPr>
        <w:widowControl w:val="0"/>
        <w:autoSpaceDE w:val="0"/>
        <w:autoSpaceDN w:val="0"/>
        <w:adjustRightInd w:val="0"/>
        <w:ind w:left="567"/>
        <w:rPr>
          <w:rFonts w:ascii="Helvetica" w:hAnsi="Helvetica" w:cs="Helvetica"/>
          <w:b/>
        </w:rPr>
      </w:pPr>
      <w:r>
        <w:rPr>
          <w:rFonts w:ascii="Helvetica" w:hAnsi="Helvetica" w:cs="Helvetica"/>
          <w:b/>
        </w:rPr>
        <w:t xml:space="preserve">ARTIST STATEMENT </w:t>
      </w:r>
    </w:p>
    <w:p w14:paraId="25BEA9A2" w14:textId="77777777" w:rsidR="008D4262" w:rsidRDefault="008D4262" w:rsidP="008D4262">
      <w:pPr>
        <w:widowControl w:val="0"/>
        <w:autoSpaceDE w:val="0"/>
        <w:autoSpaceDN w:val="0"/>
        <w:adjustRightInd w:val="0"/>
        <w:rPr>
          <w:rFonts w:ascii="Helvetica" w:hAnsi="Helvetica" w:cs="Helvetica"/>
        </w:rPr>
      </w:pPr>
    </w:p>
    <w:p w14:paraId="1E7E7EBA" w14:textId="1F0D6059" w:rsidR="008D4262" w:rsidRDefault="00A3354A" w:rsidP="008D4262">
      <w:pPr>
        <w:widowControl w:val="0"/>
        <w:autoSpaceDE w:val="0"/>
        <w:autoSpaceDN w:val="0"/>
        <w:adjustRightInd w:val="0"/>
        <w:ind w:left="567" w:right="707"/>
        <w:rPr>
          <w:rFonts w:ascii="Helvetica" w:hAnsi="Helvetica" w:cs="Helvetica"/>
        </w:rPr>
      </w:pPr>
      <w:r>
        <w:rPr>
          <w:rFonts w:ascii="Helvetica" w:hAnsi="Helvetica" w:cs="Helvetica"/>
        </w:rPr>
        <w:t>“</w:t>
      </w:r>
      <w:r w:rsidR="008D4262">
        <w:rPr>
          <w:rFonts w:ascii="Helvetica" w:hAnsi="Helvetica" w:cs="Helvetica"/>
        </w:rPr>
        <w:t xml:space="preserve">Together Alone” is my latest </w:t>
      </w:r>
      <w:r>
        <w:rPr>
          <w:rFonts w:ascii="Helvetica" w:hAnsi="Helvetica" w:cs="Helvetica"/>
        </w:rPr>
        <w:t>large-scale linocut.</w:t>
      </w:r>
      <w:r w:rsidR="008D4262">
        <w:rPr>
          <w:rFonts w:ascii="Helvetica" w:hAnsi="Helvetica" w:cs="Helvetica"/>
        </w:rPr>
        <w:t xml:space="preserve"> It is a highly detailed, large relief print, effectively with the </w:t>
      </w:r>
      <w:r>
        <w:rPr>
          <w:rFonts w:ascii="Helvetica" w:hAnsi="Helvetica" w:cs="Helvetica"/>
        </w:rPr>
        <w:t xml:space="preserve">look of an enormous engraving. </w:t>
      </w:r>
      <w:r w:rsidR="008D4262">
        <w:rPr>
          <w:rFonts w:ascii="Helvetica" w:hAnsi="Helvetica" w:cs="Helvetica"/>
        </w:rPr>
        <w:t xml:space="preserve">The image shows a park scene, loosely based </w:t>
      </w:r>
      <w:r w:rsidR="00172D3A">
        <w:rPr>
          <w:rFonts w:ascii="Helvetica" w:hAnsi="Helvetica" w:cs="Helvetica"/>
        </w:rPr>
        <w:t xml:space="preserve">around parks that surround the </w:t>
      </w:r>
      <w:r w:rsidR="00993E5B">
        <w:rPr>
          <w:rFonts w:ascii="Helvetica" w:hAnsi="Helvetica" w:cs="Helvetica"/>
        </w:rPr>
        <w:t>Me</w:t>
      </w:r>
      <w:r w:rsidR="00172D3A">
        <w:rPr>
          <w:rFonts w:ascii="Helvetica" w:hAnsi="Helvetica" w:cs="Helvetica"/>
        </w:rPr>
        <w:t xml:space="preserve">lbourne CBD. It is this inspiration that I find myself connecting significantly to the local parks around </w:t>
      </w:r>
      <w:r>
        <w:rPr>
          <w:rFonts w:ascii="Helvetica" w:hAnsi="Helvetica" w:cs="Helvetica"/>
        </w:rPr>
        <w:t>Melbourne and the C</w:t>
      </w:r>
      <w:r w:rsidR="00172D3A">
        <w:rPr>
          <w:rFonts w:ascii="Helvetica" w:hAnsi="Helvetica" w:cs="Helvetica"/>
        </w:rPr>
        <w:t xml:space="preserve">ity of </w:t>
      </w:r>
      <w:proofErr w:type="spellStart"/>
      <w:r w:rsidR="00172D3A">
        <w:rPr>
          <w:rFonts w:ascii="Helvetica" w:hAnsi="Helvetica" w:cs="Helvetica"/>
        </w:rPr>
        <w:t>Yarra</w:t>
      </w:r>
      <w:proofErr w:type="spellEnd"/>
      <w:r w:rsidR="00172D3A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>provides many community filled locations to find inspiration. It</w:t>
      </w:r>
      <w:r w:rsidR="00172D3A">
        <w:rPr>
          <w:rFonts w:ascii="Helvetica" w:hAnsi="Helvetica" w:cs="Helvetica"/>
        </w:rPr>
        <w:t xml:space="preserve"> are</w:t>
      </w:r>
      <w:r w:rsidR="008D4262">
        <w:rPr>
          <w:rFonts w:ascii="Helvetica" w:hAnsi="Helvetica" w:cs="Helvetica"/>
        </w:rPr>
        <w:t xml:space="preserve"> </w:t>
      </w:r>
      <w:r>
        <w:rPr>
          <w:rFonts w:ascii="Helvetica" w:hAnsi="Helvetica" w:cs="Helvetica"/>
        </w:rPr>
        <w:t xml:space="preserve">these </w:t>
      </w:r>
      <w:r w:rsidR="008D4262">
        <w:rPr>
          <w:rFonts w:ascii="Helvetica" w:hAnsi="Helvetica" w:cs="Helvetica"/>
        </w:rPr>
        <w:t xml:space="preserve">populated </w:t>
      </w:r>
      <w:r>
        <w:rPr>
          <w:rFonts w:ascii="Helvetica" w:hAnsi="Helvetica" w:cs="Helvetica"/>
        </w:rPr>
        <w:t>areas filled with</w:t>
      </w:r>
      <w:r w:rsidR="008D4262">
        <w:rPr>
          <w:rFonts w:ascii="Helvetica" w:hAnsi="Helvetica" w:cs="Helvetica"/>
        </w:rPr>
        <w:t xml:space="preserve"> individuals aimlessly walking around, sitting or laying alone, sometimes engrossed in their iPhones or </w:t>
      </w:r>
      <w:proofErr w:type="spellStart"/>
      <w:r w:rsidR="008D4262">
        <w:rPr>
          <w:rFonts w:ascii="Helvetica" w:hAnsi="Helvetica" w:cs="Helvetica"/>
        </w:rPr>
        <w:t>iPads</w:t>
      </w:r>
      <w:proofErr w:type="spellEnd"/>
      <w:r>
        <w:rPr>
          <w:rFonts w:ascii="Helvetica" w:hAnsi="Helvetica" w:cs="Helvetica"/>
        </w:rPr>
        <w:t>, in which I find extremely compelling and i</w:t>
      </w:r>
      <w:r w:rsidR="00172D3A">
        <w:rPr>
          <w:rFonts w:ascii="Helvetica" w:hAnsi="Helvetica" w:cs="Helvetica"/>
        </w:rPr>
        <w:t xml:space="preserve">t is this time people </w:t>
      </w:r>
      <w:r w:rsidR="00B67E98">
        <w:rPr>
          <w:rFonts w:ascii="Helvetica" w:hAnsi="Helvetica" w:cs="Helvetica"/>
        </w:rPr>
        <w:t xml:space="preserve">choose to spend within these areas that I find connecting within and wanting to embrace within my practice. </w:t>
      </w:r>
      <w:r w:rsidR="008D4262">
        <w:rPr>
          <w:rFonts w:ascii="Helvetica" w:hAnsi="Helvetica" w:cs="Helvetica"/>
        </w:rPr>
        <w:t xml:space="preserve">The sculpture of the embracing couple </w:t>
      </w:r>
      <w:proofErr w:type="gramStart"/>
      <w:r w:rsidR="008D4262">
        <w:rPr>
          <w:rFonts w:ascii="Helvetica" w:hAnsi="Helvetica" w:cs="Helvetica"/>
        </w:rPr>
        <w:t>stand alone</w:t>
      </w:r>
      <w:proofErr w:type="gramEnd"/>
      <w:r w:rsidR="008D4262">
        <w:rPr>
          <w:rFonts w:ascii="Helvetica" w:hAnsi="Helvetica" w:cs="Helvetica"/>
        </w:rPr>
        <w:t xml:space="preserve"> like a shrine to love and togetherness whilst everyone else is alone or communicating only via social media.</w:t>
      </w:r>
      <w:r>
        <w:rPr>
          <w:rFonts w:ascii="Helvetica" w:hAnsi="Helvetica" w:cs="Helvetica"/>
        </w:rPr>
        <w:t xml:space="preserve"> </w:t>
      </w:r>
    </w:p>
    <w:p w14:paraId="75D054FF" w14:textId="77777777" w:rsidR="00993E5B" w:rsidRPr="004550CC" w:rsidRDefault="00993E5B" w:rsidP="00993E5B">
      <w:bookmarkStart w:id="0" w:name="_GoBack"/>
      <w:bookmarkEnd w:id="0"/>
    </w:p>
    <w:sectPr w:rsidR="00993E5B" w:rsidRPr="004550CC" w:rsidSect="00993E5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567" w:right="561" w:bottom="0" w:left="567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D39182B" w14:textId="77777777" w:rsidR="00172D3A" w:rsidRDefault="00172D3A">
      <w:r>
        <w:separator/>
      </w:r>
    </w:p>
  </w:endnote>
  <w:endnote w:type="continuationSeparator" w:id="0">
    <w:p w14:paraId="6C33B58A" w14:textId="77777777" w:rsidR="00172D3A" w:rsidRDefault="00172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Univers (WN)">
    <w:altName w:val="Times New Roman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D63014C" w14:textId="77777777" w:rsidR="00172D3A" w:rsidRDefault="00172D3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3B8535F" w14:textId="77777777" w:rsidR="00172D3A" w:rsidRDefault="00172D3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117ABE57" w14:textId="77777777" w:rsidR="00172D3A" w:rsidRDefault="00172D3A" w:rsidP="00993E5B">
    <w:pPr>
      <w:pStyle w:val="Footer"/>
      <w:jc w:val="center"/>
      <w:rPr>
        <w:rFonts w:ascii="Arial" w:hAnsi="Arial" w:cs="Arial"/>
        <w:spacing w:val="16"/>
        <w:sz w:val="16"/>
        <w:szCs w:val="16"/>
      </w:rPr>
    </w:pPr>
  </w:p>
  <w:p w14:paraId="2CE4CF25" w14:textId="77777777" w:rsidR="00172D3A" w:rsidRDefault="00172D3A" w:rsidP="00993E5B">
    <w:pPr>
      <w:pStyle w:val="Footer"/>
      <w:jc w:val="center"/>
    </w:pPr>
    <w:r>
      <w:rPr>
        <w:rFonts w:ascii="Arial" w:hAnsi="Arial" w:cs="Arial"/>
        <w:spacing w:val="16"/>
        <w:sz w:val="16"/>
        <w:szCs w:val="16"/>
      </w:rPr>
      <w:t>PRINTERS, PUBLISHERS &amp; DISTRIBUTERS OF LIMITED EDITION FINE ART PRINTS. ESTABLISHED 1975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59BA04" w14:textId="77777777" w:rsidR="00172D3A" w:rsidRDefault="00172D3A">
      <w:r>
        <w:separator/>
      </w:r>
    </w:p>
  </w:footnote>
  <w:footnote w:type="continuationSeparator" w:id="0">
    <w:p w14:paraId="2B9B6DE3" w14:textId="77777777" w:rsidR="00172D3A" w:rsidRDefault="00172D3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21DFCDF1" w14:textId="77777777" w:rsidR="00172D3A" w:rsidRDefault="00A3354A">
    <w:pPr>
      <w:pStyle w:val="Header"/>
    </w:pPr>
    <w:r>
      <w:rPr>
        <w:lang w:val="en-AU"/>
      </w:rPr>
      <w:pict w14:anchorId="485AE3A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6" type="#_x0000_t75" style="position:absolute;margin-left:0;margin-top:0;width:1172.85pt;height:1262.85pt;z-index:-251658752;mso-wrap-edited:f;mso-position-horizontal:center;mso-position-horizontal-relative:margin;mso-position-vertical:center;mso-position-vertical-relative:margin" wrapcoords="-13 0 -13 21587 21600 21587 21600 0 -13 0">
          <v:imagedata r:id="rId1" o:title="PJP Stamp outline [Converted]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018498D9" w14:textId="77777777" w:rsidR="00172D3A" w:rsidRDefault="00A3354A" w:rsidP="00993E5B">
    <w:pPr>
      <w:pStyle w:val="Header"/>
      <w:jc w:val="center"/>
    </w:pPr>
    <w:r>
      <w:rPr>
        <w:lang w:val="en-AU"/>
      </w:rPr>
      <w:pict w14:anchorId="61DC78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5" type="#_x0000_t75" style="position:absolute;left:0;text-align:left;margin-left:0;margin-top:0;width:1172.85pt;height:1262.85pt;z-index:-251659776;mso-wrap-edited:f;mso-position-horizontal:center;mso-position-horizontal-relative:margin;mso-position-vertical:center;mso-position-vertical-relative:margin" wrapcoords="-13 0 -13 21587 21600 21587 21600 0 -13 0">
          <v:imagedata r:id="rId1" o:title="PJP Stamp outline [Converted]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tbl>
    <w:tblPr>
      <w:tblStyle w:val="TableGrid"/>
      <w:tblW w:w="1079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0A0" w:firstRow="1" w:lastRow="0" w:firstColumn="1" w:lastColumn="0" w:noHBand="0" w:noVBand="0"/>
    </w:tblPr>
    <w:tblGrid>
      <w:gridCol w:w="6198"/>
      <w:gridCol w:w="4593"/>
    </w:tblGrid>
    <w:tr w:rsidR="00172D3A" w:rsidRPr="00263A36" w14:paraId="3FF705B1" w14:textId="77777777">
      <w:trPr>
        <w:trHeight w:val="404"/>
      </w:trPr>
      <w:tc>
        <w:tcPr>
          <w:tcW w:w="6184" w:type="dxa"/>
        </w:tcPr>
        <w:p w14:paraId="5EC3D89E" w14:textId="77777777" w:rsidR="00172D3A" w:rsidRPr="00263A36" w:rsidRDefault="00172D3A" w:rsidP="00993E5B">
          <w:pPr>
            <w:pStyle w:val="Header"/>
            <w:ind w:left="142"/>
          </w:pPr>
          <w:r>
            <w:rPr>
              <w:noProof/>
            </w:rPr>
            <w:drawing>
              <wp:inline distT="0" distB="0" distL="0" distR="0" wp14:anchorId="61FE0F62" wp14:editId="6AA0FE29">
                <wp:extent cx="3698240" cy="680720"/>
                <wp:effectExtent l="0" t="0" r="10160" b="508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98240" cy="680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07" w:type="dxa"/>
        </w:tcPr>
        <w:p w14:paraId="1A5A1CC3" w14:textId="77777777" w:rsidR="00172D3A" w:rsidRDefault="00172D3A" w:rsidP="00993E5B">
          <w:pPr>
            <w:pStyle w:val="Noparagraphstyle"/>
            <w:ind w:left="762"/>
            <w:jc w:val="distribut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84 Smith Street, Collingwood, Victoria, 3066</w:t>
          </w:r>
        </w:p>
        <w:p w14:paraId="0E0E25E2" w14:textId="77777777" w:rsidR="00172D3A" w:rsidRDefault="00172D3A" w:rsidP="00993E5B">
          <w:pPr>
            <w:pStyle w:val="Noparagraphstyle"/>
            <w:ind w:left="762"/>
            <w:jc w:val="distribut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Tel: (03) 9419 8988 (03) 9417 0912</w:t>
          </w:r>
        </w:p>
        <w:p w14:paraId="4FCFF5B0" w14:textId="77777777" w:rsidR="00172D3A" w:rsidRDefault="00172D3A" w:rsidP="00993E5B">
          <w:pPr>
            <w:pStyle w:val="Noparagraphstyle"/>
            <w:ind w:left="762"/>
            <w:jc w:val="distribut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E-mail:</w:t>
          </w:r>
          <w:r>
            <w:rPr>
              <w:rFonts w:ascii="Arial" w:hAnsi="Arial" w:cs="Arial"/>
              <w:spacing w:val="5"/>
              <w:sz w:val="16"/>
              <w:szCs w:val="16"/>
            </w:rPr>
            <w:t xml:space="preserve"> </w:t>
          </w:r>
          <w:r>
            <w:rPr>
              <w:rFonts w:ascii="Arial" w:hAnsi="Arial" w:cs="Arial"/>
              <w:spacing w:val="11"/>
              <w:sz w:val="16"/>
              <w:szCs w:val="16"/>
            </w:rPr>
            <w:t>info@portjacksonpress.com.au</w:t>
          </w:r>
        </w:p>
        <w:p w14:paraId="78114FAE" w14:textId="77777777" w:rsidR="00172D3A" w:rsidRDefault="00172D3A" w:rsidP="00993E5B">
          <w:pPr>
            <w:pStyle w:val="Noparagraphstyle"/>
            <w:ind w:left="762"/>
            <w:jc w:val="distribute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www.portjacksonpress.com.au</w:t>
          </w:r>
        </w:p>
        <w:p w14:paraId="4B2AB1E2" w14:textId="77777777" w:rsidR="00172D3A" w:rsidRPr="00263A36" w:rsidRDefault="00172D3A" w:rsidP="00993E5B">
          <w:pPr>
            <w:pStyle w:val="Header"/>
            <w:ind w:left="762"/>
          </w:pPr>
          <w:proofErr w:type="gramStart"/>
          <w:r>
            <w:rPr>
              <w:rFonts w:ascii="Arial" w:hAnsi="Arial" w:cs="Arial"/>
              <w:sz w:val="16"/>
              <w:szCs w:val="16"/>
            </w:rPr>
            <w:t>ABN  76</w:t>
          </w:r>
          <w:proofErr w:type="gramEnd"/>
          <w:r>
            <w:rPr>
              <w:rFonts w:ascii="Arial" w:hAnsi="Arial" w:cs="Arial"/>
              <w:sz w:val="16"/>
              <w:szCs w:val="16"/>
            </w:rPr>
            <w:t xml:space="preserve"> 061 320 250</w:t>
          </w:r>
        </w:p>
      </w:tc>
    </w:tr>
  </w:tbl>
  <w:p w14:paraId="02A221EF" w14:textId="77777777" w:rsidR="00172D3A" w:rsidRPr="00263A36" w:rsidRDefault="00A3354A" w:rsidP="00993E5B">
    <w:pPr>
      <w:pStyle w:val="Header"/>
    </w:pPr>
    <w:r>
      <w:rPr>
        <w:lang w:val="en-AU"/>
      </w:rPr>
      <w:pict w14:anchorId="3D4369C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7" type="#_x0000_t75" style="position:absolute;margin-left:-180.15pt;margin-top:302.2pt;width:1172.85pt;height:1262.85pt;z-index:-251657728;mso-wrap-edited:f;mso-position-horizontal-relative:margin;mso-position-vertical-relative:margin" wrapcoords="-13 0 -13 21587 21600 21587 21600 0 -13 0">
          <v:imagedata r:id="rId2" o:title="PJP Stamp outline [Converted]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4F1F"/>
    <w:multiLevelType w:val="singleLevel"/>
    <w:tmpl w:val="EE10A518"/>
    <w:lvl w:ilvl="0">
      <w:start w:val="1993"/>
      <w:numFmt w:val="none"/>
      <w:lvlText w:val="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">
    <w:nsid w:val="08D62BCB"/>
    <w:multiLevelType w:val="singleLevel"/>
    <w:tmpl w:val="B1E0500C"/>
    <w:lvl w:ilvl="0">
      <w:start w:val="2001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2">
    <w:nsid w:val="15AF0E86"/>
    <w:multiLevelType w:val="singleLevel"/>
    <w:tmpl w:val="A81CBB02"/>
    <w:lvl w:ilvl="0">
      <w:start w:val="1997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3">
    <w:nsid w:val="1EA25B65"/>
    <w:multiLevelType w:val="multilevel"/>
    <w:tmpl w:val="D05025F4"/>
    <w:lvl w:ilvl="0">
      <w:start w:val="1989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4">
    <w:nsid w:val="2DC6525D"/>
    <w:multiLevelType w:val="singleLevel"/>
    <w:tmpl w:val="E140FB7E"/>
    <w:lvl w:ilvl="0">
      <w:start w:val="1997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5">
    <w:nsid w:val="38D46088"/>
    <w:multiLevelType w:val="singleLevel"/>
    <w:tmpl w:val="1CF2EB36"/>
    <w:lvl w:ilvl="0">
      <w:start w:val="2001"/>
      <w:numFmt w:val="decimal"/>
      <w:lvlText w:val="%1"/>
      <w:lvlJc w:val="left"/>
      <w:pPr>
        <w:tabs>
          <w:tab w:val="num" w:pos="3105"/>
        </w:tabs>
        <w:ind w:left="3105" w:hanging="3105"/>
      </w:pPr>
      <w:rPr>
        <w:rFonts w:hint="default"/>
      </w:rPr>
    </w:lvl>
  </w:abstractNum>
  <w:abstractNum w:abstractNumId="6">
    <w:nsid w:val="3B7F2526"/>
    <w:multiLevelType w:val="singleLevel"/>
    <w:tmpl w:val="DB1C693C"/>
    <w:lvl w:ilvl="0">
      <w:start w:val="198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7">
    <w:nsid w:val="3D0D590B"/>
    <w:multiLevelType w:val="singleLevel"/>
    <w:tmpl w:val="72D84A78"/>
    <w:lvl w:ilvl="0">
      <w:start w:val="1998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8">
    <w:nsid w:val="415E0126"/>
    <w:multiLevelType w:val="singleLevel"/>
    <w:tmpl w:val="961E7336"/>
    <w:lvl w:ilvl="0">
      <w:start w:val="1983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</w:abstractNum>
  <w:abstractNum w:abstractNumId="9">
    <w:nsid w:val="435F4B90"/>
    <w:multiLevelType w:val="singleLevel"/>
    <w:tmpl w:val="2FD43A8C"/>
    <w:lvl w:ilvl="0">
      <w:start w:val="1997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0">
    <w:nsid w:val="45F74737"/>
    <w:multiLevelType w:val="singleLevel"/>
    <w:tmpl w:val="A8E4CDB4"/>
    <w:lvl w:ilvl="0">
      <w:start w:val="1997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1">
    <w:nsid w:val="46450178"/>
    <w:multiLevelType w:val="multilevel"/>
    <w:tmpl w:val="53147AEA"/>
    <w:lvl w:ilvl="0">
      <w:start w:val="1997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2">
    <w:nsid w:val="497C6EBA"/>
    <w:multiLevelType w:val="multilevel"/>
    <w:tmpl w:val="69404462"/>
    <w:lvl w:ilvl="0">
      <w:start w:val="1989"/>
      <w:numFmt w:val="decimal"/>
      <w:lvlText w:val="%1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35"/>
        </w:tabs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4F8B4800"/>
    <w:multiLevelType w:val="singleLevel"/>
    <w:tmpl w:val="EEF4B292"/>
    <w:lvl w:ilvl="0">
      <w:start w:val="1998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</w:abstractNum>
  <w:abstractNum w:abstractNumId="14">
    <w:nsid w:val="50E81A6F"/>
    <w:multiLevelType w:val="singleLevel"/>
    <w:tmpl w:val="6EC4C478"/>
    <w:lvl w:ilvl="0">
      <w:start w:val="1997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5">
    <w:nsid w:val="531167FA"/>
    <w:multiLevelType w:val="multilevel"/>
    <w:tmpl w:val="7346DD4E"/>
    <w:lvl w:ilvl="0">
      <w:start w:val="1980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1">
      <w:start w:val="81"/>
      <w:numFmt w:val="decimal"/>
      <w:lvlText w:val="%1-%2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6">
    <w:nsid w:val="54046ADD"/>
    <w:multiLevelType w:val="multilevel"/>
    <w:tmpl w:val="BFF0FE38"/>
    <w:lvl w:ilvl="0">
      <w:start w:val="2000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1">
      <w:start w:val="7"/>
      <w:numFmt w:val="decimalZero"/>
      <w:lvlText w:val="%1-%2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2">
      <w:start w:val="17"/>
      <w:numFmt w:val="decimal"/>
      <w:lvlText w:val="%1-%2-%3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3">
      <w:start w:val="1"/>
      <w:numFmt w:val="decimal"/>
      <w:lvlText w:val="%1-%2-%3.%4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4">
      <w:start w:val="1"/>
      <w:numFmt w:val="decimal"/>
      <w:lvlText w:val="%1-%2-%3.%4.%5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5">
      <w:start w:val="1"/>
      <w:numFmt w:val="decimal"/>
      <w:lvlText w:val="%1-%2-%3.%4.%5.%6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6">
      <w:start w:val="1"/>
      <w:numFmt w:val="decimal"/>
      <w:lvlText w:val="%1-%2-%3.%4.%5.%6.%7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7">
      <w:start w:val="1"/>
      <w:numFmt w:val="decimal"/>
      <w:lvlText w:val="%1-%2-%3.%4.%5.%6.%7.%8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8">
      <w:start w:val="1"/>
      <w:numFmt w:val="decimal"/>
      <w:lvlText w:val="%1-%2-%3.%4.%5.%6.%7.%8.%9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7">
    <w:nsid w:val="5B2442D3"/>
    <w:multiLevelType w:val="multilevel"/>
    <w:tmpl w:val="D5781DEC"/>
    <w:lvl w:ilvl="0">
      <w:start w:val="1989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1">
      <w:start w:val="2000"/>
      <w:numFmt w:val="decimal"/>
      <w:lvlText w:val="%1-%2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8">
    <w:nsid w:val="64317358"/>
    <w:multiLevelType w:val="singleLevel"/>
    <w:tmpl w:val="B10EE748"/>
    <w:lvl w:ilvl="0">
      <w:start w:val="1993"/>
      <w:numFmt w:val="decimal"/>
      <w:lvlText w:val="%1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19">
    <w:nsid w:val="68FE1C7B"/>
    <w:multiLevelType w:val="hybridMultilevel"/>
    <w:tmpl w:val="89062CF2"/>
    <w:lvl w:ilvl="0" w:tplc="BA4EE16A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6B1A10B2"/>
    <w:multiLevelType w:val="multilevel"/>
    <w:tmpl w:val="6166E87E"/>
    <w:lvl w:ilvl="0">
      <w:start w:val="197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78"/>
      <w:numFmt w:val="decimal"/>
      <w:lvlText w:val="%1-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6F335A3C"/>
    <w:multiLevelType w:val="multilevel"/>
    <w:tmpl w:val="ED883528"/>
    <w:lvl w:ilvl="0">
      <w:start w:val="1989"/>
      <w:numFmt w:val="decimal"/>
      <w:lvlText w:val="%1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930"/>
        </w:tabs>
        <w:ind w:left="930" w:hanging="93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>
    <w:nsid w:val="712D0D2E"/>
    <w:multiLevelType w:val="multilevel"/>
    <w:tmpl w:val="5BA06C42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998"/>
      <w:numFmt w:val="decimal"/>
      <w:lvlText w:val="%1-%2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3060"/>
        </w:tabs>
        <w:ind w:left="3060" w:hanging="306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3060"/>
        </w:tabs>
        <w:ind w:left="3060" w:hanging="3060"/>
      </w:pPr>
      <w:rPr>
        <w:rFonts w:hint="default"/>
      </w:rPr>
    </w:lvl>
  </w:abstractNum>
  <w:abstractNum w:abstractNumId="23">
    <w:nsid w:val="798C40A7"/>
    <w:multiLevelType w:val="multilevel"/>
    <w:tmpl w:val="FB8CDB42"/>
    <w:lvl w:ilvl="0">
      <w:start w:val="1989"/>
      <w:numFmt w:val="decimal"/>
      <w:lvlText w:val="%1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050"/>
        </w:tabs>
        <w:ind w:left="1050" w:hanging="105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num w:numId="1">
    <w:abstractNumId w:val="19"/>
  </w:num>
  <w:num w:numId="2">
    <w:abstractNumId w:val="4"/>
  </w:num>
  <w:num w:numId="3">
    <w:abstractNumId w:val="15"/>
  </w:num>
  <w:num w:numId="4">
    <w:abstractNumId w:val="6"/>
  </w:num>
  <w:num w:numId="5">
    <w:abstractNumId w:val="8"/>
  </w:num>
  <w:num w:numId="6">
    <w:abstractNumId w:val="14"/>
  </w:num>
  <w:num w:numId="7">
    <w:abstractNumId w:val="18"/>
  </w:num>
  <w:num w:numId="8">
    <w:abstractNumId w:val="0"/>
  </w:num>
  <w:num w:numId="9">
    <w:abstractNumId w:val="2"/>
  </w:num>
  <w:num w:numId="10">
    <w:abstractNumId w:val="7"/>
  </w:num>
  <w:num w:numId="11">
    <w:abstractNumId w:val="3"/>
  </w:num>
  <w:num w:numId="12">
    <w:abstractNumId w:val="11"/>
  </w:num>
  <w:num w:numId="13">
    <w:abstractNumId w:val="22"/>
  </w:num>
  <w:num w:numId="14">
    <w:abstractNumId w:val="9"/>
  </w:num>
  <w:num w:numId="15">
    <w:abstractNumId w:val="10"/>
  </w:num>
  <w:num w:numId="16">
    <w:abstractNumId w:val="12"/>
  </w:num>
  <w:num w:numId="17">
    <w:abstractNumId w:val="23"/>
  </w:num>
  <w:num w:numId="18">
    <w:abstractNumId w:val="17"/>
  </w:num>
  <w:num w:numId="19">
    <w:abstractNumId w:val="16"/>
  </w:num>
  <w:num w:numId="20">
    <w:abstractNumId w:val="20"/>
  </w:num>
  <w:num w:numId="21">
    <w:abstractNumId w:val="21"/>
  </w:num>
  <w:num w:numId="22">
    <w:abstractNumId w:val="1"/>
  </w:num>
  <w:num w:numId="23">
    <w:abstractNumId w:val="5"/>
  </w:num>
  <w:num w:numId="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6E1"/>
    <w:rsid w:val="00172D3A"/>
    <w:rsid w:val="005826E1"/>
    <w:rsid w:val="008D4262"/>
    <w:rsid w:val="00993E5B"/>
    <w:rsid w:val="00A3354A"/>
    <w:rsid w:val="00B67E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60"/>
    <o:shapelayout v:ext="edit">
      <o:idmap v:ext="edit" data="1"/>
    </o:shapelayout>
  </w:shapeDefaults>
  <w:doNotEmbedSmartTags/>
  <w:decimalSymbol w:val="."/>
  <w:listSeparator w:val=","/>
  <w14:docId w14:val="5988A6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EC"/>
    <w:rPr>
      <w:sz w:val="24"/>
      <w:lang w:val="en-US"/>
    </w:rPr>
  </w:style>
  <w:style w:type="paragraph" w:styleId="Heading1">
    <w:name w:val="heading 1"/>
    <w:basedOn w:val="Normal"/>
    <w:next w:val="Normal"/>
    <w:qFormat/>
    <w:rsid w:val="00BA43EC"/>
    <w:pPr>
      <w:keepNext/>
      <w:ind w:left="3600" w:hanging="1080"/>
      <w:outlineLvl w:val="0"/>
    </w:pPr>
    <w:rPr>
      <w:rFonts w:ascii="Arial" w:hAnsi="Arial"/>
      <w:b/>
      <w:sz w:val="20"/>
      <w:lang w:val="en-AU"/>
    </w:rPr>
  </w:style>
  <w:style w:type="paragraph" w:styleId="Heading2">
    <w:name w:val="heading 2"/>
    <w:basedOn w:val="Normal"/>
    <w:next w:val="Normal"/>
    <w:qFormat/>
    <w:rsid w:val="00BA43EC"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4656"/>
    <w:rPr>
      <w:color w:val="0000FF"/>
      <w:u w:val="single"/>
    </w:rPr>
  </w:style>
  <w:style w:type="paragraph" w:styleId="Header">
    <w:name w:val="header"/>
    <w:basedOn w:val="Normal"/>
    <w:rsid w:val="002346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3465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63A3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paragraphstyle">
    <w:name w:val="[No paragraph style]"/>
    <w:rsid w:val="00263A3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US" w:bidi="en-US"/>
    </w:rPr>
  </w:style>
  <w:style w:type="paragraph" w:styleId="BodyTextIndent">
    <w:name w:val="Body Text Indent"/>
    <w:basedOn w:val="Normal"/>
    <w:rsid w:val="00FF08DC"/>
    <w:pPr>
      <w:tabs>
        <w:tab w:val="left" w:pos="0"/>
        <w:tab w:val="left" w:pos="3960"/>
      </w:tabs>
      <w:spacing w:line="240" w:lineRule="atLeast"/>
      <w:ind w:left="2052" w:hanging="3060"/>
    </w:pPr>
    <w:rPr>
      <w:rFonts w:ascii="Univers (WN)" w:hAnsi="Univers (WN)"/>
      <w:sz w:val="20"/>
      <w:lang w:val="en-AU"/>
    </w:rPr>
  </w:style>
  <w:style w:type="paragraph" w:styleId="BodyTextIndent2">
    <w:name w:val="Body Text Indent 2"/>
    <w:basedOn w:val="Normal"/>
    <w:rsid w:val="00FF08DC"/>
    <w:pPr>
      <w:tabs>
        <w:tab w:val="left" w:pos="3119"/>
      </w:tabs>
      <w:ind w:left="3060"/>
    </w:pPr>
    <w:rPr>
      <w:rFonts w:ascii="Univers (WN)" w:hAnsi="Univers (WN)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62"/>
    <w:rPr>
      <w:rFonts w:ascii="Lucida Grande" w:hAnsi="Lucida Grande" w:cs="Lucida Grande"/>
      <w:sz w:val="18"/>
      <w:szCs w:val="18"/>
      <w:lang w:val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43EC"/>
    <w:rPr>
      <w:sz w:val="24"/>
      <w:lang w:val="en-US"/>
    </w:rPr>
  </w:style>
  <w:style w:type="paragraph" w:styleId="Heading1">
    <w:name w:val="heading 1"/>
    <w:basedOn w:val="Normal"/>
    <w:next w:val="Normal"/>
    <w:qFormat/>
    <w:rsid w:val="00BA43EC"/>
    <w:pPr>
      <w:keepNext/>
      <w:ind w:left="3600" w:hanging="1080"/>
      <w:outlineLvl w:val="0"/>
    </w:pPr>
    <w:rPr>
      <w:rFonts w:ascii="Arial" w:hAnsi="Arial"/>
      <w:b/>
      <w:sz w:val="20"/>
      <w:lang w:val="en-AU"/>
    </w:rPr>
  </w:style>
  <w:style w:type="paragraph" w:styleId="Heading2">
    <w:name w:val="heading 2"/>
    <w:basedOn w:val="Normal"/>
    <w:next w:val="Normal"/>
    <w:qFormat/>
    <w:rsid w:val="00BA43EC"/>
    <w:pPr>
      <w:keepNext/>
      <w:outlineLvl w:val="1"/>
    </w:pPr>
    <w:rPr>
      <w:rFonts w:ascii="Arial" w:hAnsi="Arial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234656"/>
    <w:rPr>
      <w:color w:val="0000FF"/>
      <w:u w:val="single"/>
    </w:rPr>
  </w:style>
  <w:style w:type="paragraph" w:styleId="Header">
    <w:name w:val="header"/>
    <w:basedOn w:val="Normal"/>
    <w:rsid w:val="0023465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234656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263A36"/>
    <w:rPr>
      <w:lang w:bidi="x-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paragraphstyle">
    <w:name w:val="[No paragraph style]"/>
    <w:rsid w:val="00263A36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" w:hAnsi="Times" w:cs="Times"/>
      <w:color w:val="000000"/>
      <w:sz w:val="24"/>
      <w:szCs w:val="24"/>
      <w:lang w:val="en-US" w:bidi="en-US"/>
    </w:rPr>
  </w:style>
  <w:style w:type="paragraph" w:styleId="BodyTextIndent">
    <w:name w:val="Body Text Indent"/>
    <w:basedOn w:val="Normal"/>
    <w:rsid w:val="00FF08DC"/>
    <w:pPr>
      <w:tabs>
        <w:tab w:val="left" w:pos="0"/>
        <w:tab w:val="left" w:pos="3960"/>
      </w:tabs>
      <w:spacing w:line="240" w:lineRule="atLeast"/>
      <w:ind w:left="2052" w:hanging="3060"/>
    </w:pPr>
    <w:rPr>
      <w:rFonts w:ascii="Univers (WN)" w:hAnsi="Univers (WN)"/>
      <w:sz w:val="20"/>
      <w:lang w:val="en-AU"/>
    </w:rPr>
  </w:style>
  <w:style w:type="paragraph" w:styleId="BodyTextIndent2">
    <w:name w:val="Body Text Indent 2"/>
    <w:basedOn w:val="Normal"/>
    <w:rsid w:val="00FF08DC"/>
    <w:pPr>
      <w:tabs>
        <w:tab w:val="left" w:pos="3119"/>
      </w:tabs>
      <w:ind w:left="3060"/>
    </w:pPr>
    <w:rPr>
      <w:rFonts w:ascii="Univers (WN)" w:hAnsi="Univers (WN)"/>
      <w:sz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426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4262"/>
    <w:rPr>
      <w:rFonts w:ascii="Lucida Grande" w:hAnsi="Lucida Grande" w:cs="Lucida Grande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4" Type="http://schemas.openxmlformats.org/officeDocument/2006/relationships/fontTable" Target="fontTable.xml"/><Relationship Id="rId4" Type="http://schemas.openxmlformats.org/officeDocument/2006/relationships/settings" Target="settings.xml"/><Relationship Id="rId7" Type="http://schemas.openxmlformats.org/officeDocument/2006/relationships/endnotes" Target="endnotes.xml"/><Relationship Id="rId11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9" Type="http://schemas.openxmlformats.org/officeDocument/2006/relationships/header" Target="header2.xml"/><Relationship Id="rId3" Type="http://schemas.microsoft.com/office/2007/relationships/stylesWithEffects" Target="stylesWithEffect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pjpa:Desktop:ADMIN:TEMPLATES:PJPA%20LETTERHEAD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PJPA LETTERHEAD TEMPLATE.dot</Template>
  <TotalTime>30</TotalTime>
  <Pages>1</Pages>
  <Words>140</Words>
  <Characters>802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獫票楧栮捯洀鉭曮㞱Û뜰⠲쎔딁烊皭〼፥ᙼ䕸忤઱</Company>
  <LinksUpToDate>false</LinksUpToDate>
  <CharactersWithSpaces>941</CharactersWithSpaces>
  <SharedDoc>false</SharedDoc>
  <HLinks>
    <vt:vector size="18" baseType="variant">
      <vt:variant>
        <vt:i4>8192092</vt:i4>
      </vt:variant>
      <vt:variant>
        <vt:i4>-1</vt:i4>
      </vt:variant>
      <vt:variant>
        <vt:i4>1031</vt:i4>
      </vt:variant>
      <vt:variant>
        <vt:i4>1</vt:i4>
      </vt:variant>
      <vt:variant>
        <vt:lpwstr>PJP Stamp outline [Converted]</vt:lpwstr>
      </vt:variant>
      <vt:variant>
        <vt:lpwstr/>
      </vt:variant>
      <vt:variant>
        <vt:i4>8192092</vt:i4>
      </vt:variant>
      <vt:variant>
        <vt:i4>-1</vt:i4>
      </vt:variant>
      <vt:variant>
        <vt:i4>1032</vt:i4>
      </vt:variant>
      <vt:variant>
        <vt:i4>1</vt:i4>
      </vt:variant>
      <vt:variant>
        <vt:lpwstr>PJP Stamp outline [Converted]</vt:lpwstr>
      </vt:variant>
      <vt:variant>
        <vt:lpwstr/>
      </vt:variant>
      <vt:variant>
        <vt:i4>8192092</vt:i4>
      </vt:variant>
      <vt:variant>
        <vt:i4>-1</vt:i4>
      </vt:variant>
      <vt:variant>
        <vt:i4>1033</vt:i4>
      </vt:variant>
      <vt:variant>
        <vt:i4>1</vt:i4>
      </vt:variant>
      <vt:variant>
        <vt:lpwstr>PJP Stamp outline [Converted]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Matthew Whitehouse</dc:creator>
  <cp:keywords/>
  <cp:lastModifiedBy>乩歫椠䱡畳椀㸲㻸ꔿ㌋䬮ꍰ䞮誀圇짗꾬钒붤鏊꣊㥊揤鞁</cp:lastModifiedBy>
  <cp:revision>4</cp:revision>
  <cp:lastPrinted>2012-12-15T02:34:00Z</cp:lastPrinted>
  <dcterms:created xsi:type="dcterms:W3CDTF">2015-03-21T23:44:00Z</dcterms:created>
  <dcterms:modified xsi:type="dcterms:W3CDTF">2015-03-27T02:17:00Z</dcterms:modified>
</cp:coreProperties>
</file>